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AB" w:rsidRPr="00E56662" w:rsidRDefault="00E56662" w:rsidP="00E56662">
      <w:bookmarkStart w:id="0" w:name="_GoBack"/>
      <w:r>
        <w:rPr>
          <w:rFonts w:ascii="Calibri" w:hAnsi="Calibri" w:cs="Calibri"/>
          <w:noProof/>
          <w:sz w:val="22"/>
          <w:lang w:eastAsia="de-CH"/>
        </w:rPr>
        <w:drawing>
          <wp:inline distT="0" distB="0" distL="0" distR="0">
            <wp:extent cx="10242550" cy="6413449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4732" cy="64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21AB" w:rsidRPr="00E56662" w:rsidSect="008916A4">
      <w:pgSz w:w="16838" w:h="11906" w:orient="landscape"/>
      <w:pgMar w:top="567" w:right="395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32"/>
    <w:rsid w:val="003F6532"/>
    <w:rsid w:val="004E454A"/>
    <w:rsid w:val="007765F6"/>
    <w:rsid w:val="007921BE"/>
    <w:rsid w:val="008916A4"/>
    <w:rsid w:val="009D74F5"/>
    <w:rsid w:val="00B3382D"/>
    <w:rsid w:val="00BE21AB"/>
    <w:rsid w:val="00DA7518"/>
    <w:rsid w:val="00E56662"/>
    <w:rsid w:val="00F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429BFC-BD52-4209-AA32-B40048DA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1AB"/>
    <w:pPr>
      <w:spacing w:after="0" w:line="240" w:lineRule="auto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7518"/>
    <w:pPr>
      <w:spacing w:after="0" w:afterAutospacing="1" w:line="240" w:lineRule="auto"/>
    </w:pPr>
    <w:rPr>
      <w:rFonts w:ascii="Arial" w:hAnsi="Arial"/>
      <w:sz w:val="20"/>
    </w:rPr>
  </w:style>
  <w:style w:type="paragraph" w:customStyle="1" w:styleId="StandardBold">
    <w:name w:val="Standard Bold"/>
    <w:basedOn w:val="Standard"/>
    <w:link w:val="StandardBoldZchn"/>
    <w:qFormat/>
    <w:rsid w:val="00DA7518"/>
    <w:rPr>
      <w:b/>
    </w:rPr>
  </w:style>
  <w:style w:type="character" w:customStyle="1" w:styleId="StandardBoldZchn">
    <w:name w:val="Standard Bold Zchn"/>
    <w:basedOn w:val="Absatz-Standardschriftart"/>
    <w:link w:val="StandardBold"/>
    <w:rsid w:val="00DA7518"/>
    <w:rPr>
      <w:rFonts w:ascii="Arial" w:hAnsi="Arial"/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66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C61B26C5.dotm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Fachschule Bern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Mosegaard</dc:creator>
  <cp:keywords/>
  <dc:description/>
  <cp:lastModifiedBy>Erik Mosegaard</cp:lastModifiedBy>
  <cp:revision>3</cp:revision>
  <cp:lastPrinted>2018-03-05T12:27:00Z</cp:lastPrinted>
  <dcterms:created xsi:type="dcterms:W3CDTF">2018-03-05T10:23:00Z</dcterms:created>
  <dcterms:modified xsi:type="dcterms:W3CDTF">2018-03-05T12:39:00Z</dcterms:modified>
</cp:coreProperties>
</file>